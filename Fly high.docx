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color w:val="1F497D" w:themeColor="text2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B35C2F6F-4DD3-412B-9220-7397CA529096}"/>
            <w:text/>
          </w:sdtPr>
          <w:sdtEndPr/>
          <w:sdtContent>
            <w:p w:rsidR="007028FB" w:rsidRPr="00731435" w:rsidRDefault="00C65788" w:rsidP="00C65788">
              <w:pPr>
                <w:pStyle w:val="Publishwithline"/>
                <w:rPr>
                  <w:color w:val="00B0F0"/>
                </w:rPr>
              </w:pPr>
              <w:r w:rsidRPr="002635FF">
                <w:rPr>
                  <w:color w:val="1F497D" w:themeColor="text2"/>
                  <w:sz w:val="48"/>
                  <w:szCs w:val="48"/>
                </w:rPr>
                <w:t xml:space="preserve">                                                            </w:t>
              </w:r>
              <w:r w:rsidR="002635FF">
                <w:rPr>
                  <w:color w:val="1F497D" w:themeColor="text2"/>
                  <w:sz w:val="48"/>
                  <w:szCs w:val="48"/>
                </w:rPr>
                <w:t xml:space="preserve">         </w:t>
              </w:r>
              <w:r w:rsidRPr="002635FF">
                <w:rPr>
                  <w:color w:val="1F497D" w:themeColor="text2"/>
                  <w:sz w:val="48"/>
                  <w:szCs w:val="48"/>
                </w:rPr>
                <w:t xml:space="preserve"> </w:t>
              </w:r>
              <w:r w:rsidR="005C03E1" w:rsidRPr="002635FF">
                <w:rPr>
                  <w:color w:val="1F497D" w:themeColor="text2"/>
                  <w:sz w:val="48"/>
                  <w:szCs w:val="48"/>
                </w:rPr>
                <w:t>Flight Ticket Booking App Requirements</w:t>
              </w:r>
            </w:p>
          </w:sdtContent>
        </w:sdt>
        <w:p w:rsidR="007028FB" w:rsidRDefault="007028FB">
          <w:pPr>
            <w:pStyle w:val="underline"/>
          </w:pPr>
        </w:p>
        <w:p w:rsidR="007028FB" w:rsidRDefault="007902D3">
          <w:pPr>
            <w:pStyle w:val="PadderBetweenControlandBody"/>
          </w:pPr>
        </w:p>
      </w:sdtContent>
    </w:sdt>
    <w:p w:rsidR="002635FF" w:rsidRPr="00254BE6" w:rsidRDefault="002635FF" w:rsidP="002635FF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731435">
        <w:rPr>
          <w:b/>
          <w:color w:val="FF0000"/>
          <w:sz w:val="36"/>
          <w:szCs w:val="36"/>
          <w:u w:val="single"/>
        </w:rPr>
        <w:t>Objectives</w:t>
      </w:r>
      <w:r w:rsidRPr="00254BE6">
        <w:rPr>
          <w:b/>
          <w:sz w:val="36"/>
          <w:szCs w:val="36"/>
          <w:u w:val="single"/>
        </w:rPr>
        <w:t>:</w:t>
      </w:r>
    </w:p>
    <w:p w:rsidR="002635FF" w:rsidRDefault="002635FF" w:rsidP="002635F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Eas</w:t>
      </w:r>
      <w:r w:rsidR="005029D0">
        <w:rPr>
          <w:sz w:val="32"/>
          <w:szCs w:val="32"/>
        </w:rPr>
        <w:t>y way to book the flight ticket</w:t>
      </w:r>
    </w:p>
    <w:p w:rsidR="002635FF" w:rsidRDefault="002635FF" w:rsidP="002635F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Providing information to the customer regarding to prices for booking, different flights information like departu</w:t>
      </w:r>
      <w:r w:rsidR="00B41555">
        <w:rPr>
          <w:sz w:val="32"/>
          <w:szCs w:val="32"/>
        </w:rPr>
        <w:t>re</w:t>
      </w:r>
      <w:r w:rsidR="005029D0">
        <w:rPr>
          <w:sz w:val="32"/>
          <w:szCs w:val="32"/>
        </w:rPr>
        <w:t>, arriving timings</w:t>
      </w:r>
    </w:p>
    <w:p w:rsidR="002635FF" w:rsidRDefault="002635FF" w:rsidP="002635F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Providing offers and discounts for customer satis</w:t>
      </w:r>
      <w:r w:rsidR="005029D0">
        <w:rPr>
          <w:sz w:val="32"/>
          <w:szCs w:val="32"/>
        </w:rPr>
        <w:t>faction as per merchants profit</w:t>
      </w:r>
    </w:p>
    <w:p w:rsidR="002635FF" w:rsidRDefault="002635FF" w:rsidP="002635F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Booking t</w:t>
      </w:r>
      <w:r w:rsidR="005029D0">
        <w:rPr>
          <w:sz w:val="32"/>
          <w:szCs w:val="32"/>
        </w:rPr>
        <w:t>ickets faster and user friendly</w:t>
      </w:r>
    </w:p>
    <w:p w:rsidR="007028FB" w:rsidRPr="00092C9E" w:rsidRDefault="002635FF">
      <w:pPr>
        <w:rPr>
          <w:b/>
          <w:sz w:val="32"/>
          <w:szCs w:val="32"/>
          <w:u w:val="single"/>
        </w:rPr>
      </w:pPr>
      <w:r>
        <w:rPr>
          <w:b/>
          <w:color w:val="FF0000"/>
          <w:sz w:val="36"/>
          <w:szCs w:val="36"/>
          <w:u w:val="single"/>
        </w:rPr>
        <w:t>Project overview</w:t>
      </w:r>
      <w:r w:rsidR="003711FD" w:rsidRPr="00092C9E">
        <w:rPr>
          <w:b/>
          <w:sz w:val="32"/>
          <w:szCs w:val="32"/>
          <w:u w:val="single"/>
        </w:rPr>
        <w:t>:</w:t>
      </w:r>
    </w:p>
    <w:p w:rsidR="001F3156" w:rsidRPr="008260C1" w:rsidRDefault="001F3156" w:rsidP="008260C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260C1">
        <w:rPr>
          <w:sz w:val="32"/>
          <w:szCs w:val="32"/>
        </w:rPr>
        <w:t>This project designs and implement</w:t>
      </w:r>
      <w:r w:rsidR="005029D0" w:rsidRPr="008260C1">
        <w:rPr>
          <w:sz w:val="32"/>
          <w:szCs w:val="32"/>
        </w:rPr>
        <w:t>s air ticket reservation system</w:t>
      </w:r>
    </w:p>
    <w:p w:rsidR="001F3156" w:rsidRPr="008260C1" w:rsidRDefault="001F3156" w:rsidP="008260C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260C1">
        <w:rPr>
          <w:sz w:val="32"/>
          <w:szCs w:val="32"/>
        </w:rPr>
        <w:t>All  available  air  flight  information  is  integrated together  and  can  be  accessed  easily  through  a  single  point</w:t>
      </w:r>
    </w:p>
    <w:p w:rsidR="001F3156" w:rsidRPr="008260C1" w:rsidRDefault="00DB12A6" w:rsidP="008260C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260C1">
        <w:rPr>
          <w:sz w:val="32"/>
          <w:szCs w:val="32"/>
        </w:rPr>
        <w:t>This airline t</w:t>
      </w:r>
      <w:r w:rsidR="004A77F2" w:rsidRPr="008260C1">
        <w:rPr>
          <w:sz w:val="32"/>
          <w:szCs w:val="32"/>
        </w:rPr>
        <w:t>icketing website, which helps the customers to search the availability and prices of various airline tickets, along with the different packages available with the reservations</w:t>
      </w:r>
    </w:p>
    <w:p w:rsidR="003711FD" w:rsidRPr="008260C1" w:rsidRDefault="00343564" w:rsidP="008260C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260C1">
        <w:rPr>
          <w:sz w:val="32"/>
          <w:szCs w:val="32"/>
        </w:rPr>
        <w:t xml:space="preserve">This project also defines various features like online registration </w:t>
      </w:r>
      <w:r w:rsidR="005F2C92" w:rsidRPr="008260C1">
        <w:rPr>
          <w:sz w:val="32"/>
          <w:szCs w:val="32"/>
        </w:rPr>
        <w:t>of the users modifying the details of the website by the management staff or administrator modifying the customer details, flights or packages information</w:t>
      </w:r>
    </w:p>
    <w:p w:rsidR="00693E2E" w:rsidRPr="008260C1" w:rsidRDefault="00693E2E" w:rsidP="008260C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260C1">
        <w:rPr>
          <w:sz w:val="32"/>
          <w:szCs w:val="32"/>
        </w:rPr>
        <w:t>People from different parts of the world can register very easily</w:t>
      </w:r>
    </w:p>
    <w:p w:rsidR="00254BE6" w:rsidRDefault="00254BE6" w:rsidP="00254BE6">
      <w:pPr>
        <w:rPr>
          <w:b/>
          <w:sz w:val="32"/>
          <w:szCs w:val="32"/>
          <w:u w:val="single"/>
        </w:rPr>
      </w:pPr>
      <w:r w:rsidRPr="00731435">
        <w:rPr>
          <w:b/>
          <w:color w:val="FF0000"/>
          <w:sz w:val="32"/>
          <w:szCs w:val="32"/>
          <w:u w:val="single"/>
        </w:rPr>
        <w:t>FUNCTIONAL REQUIREMENTS</w:t>
      </w:r>
      <w:r>
        <w:rPr>
          <w:b/>
          <w:sz w:val="32"/>
          <w:szCs w:val="32"/>
          <w:u w:val="single"/>
        </w:rPr>
        <w:t>:-</w:t>
      </w:r>
    </w:p>
    <w:p w:rsidR="00254BE6" w:rsidRPr="00515954" w:rsidRDefault="00254BE6" w:rsidP="00254B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</w:t>
      </w:r>
      <w:proofErr w:type="gramStart"/>
      <w:r w:rsidRPr="00515954">
        <w:rPr>
          <w:b/>
          <w:sz w:val="32"/>
          <w:szCs w:val="32"/>
          <w:u w:val="single"/>
        </w:rPr>
        <w:t>1.</w:t>
      </w:r>
      <w:r w:rsidR="000A2233" w:rsidRPr="00731435">
        <w:rPr>
          <w:b/>
          <w:color w:val="000000" w:themeColor="text1"/>
          <w:sz w:val="32"/>
          <w:szCs w:val="32"/>
          <w:u w:val="single"/>
        </w:rPr>
        <w:t>Authentication</w:t>
      </w:r>
      <w:proofErr w:type="gramEnd"/>
      <w:r w:rsidR="005029D0">
        <w:rPr>
          <w:b/>
          <w:color w:val="000000" w:themeColor="text1"/>
          <w:sz w:val="32"/>
          <w:szCs w:val="32"/>
          <w:u w:val="single"/>
        </w:rPr>
        <w:t xml:space="preserve"> </w:t>
      </w:r>
      <w:r w:rsidR="005029D0">
        <w:rPr>
          <w:b/>
          <w:sz w:val="32"/>
          <w:szCs w:val="32"/>
          <w:u w:val="single"/>
        </w:rPr>
        <w:t>: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4BE6">
        <w:rPr>
          <w:sz w:val="32"/>
          <w:szCs w:val="32"/>
        </w:rPr>
        <w:t xml:space="preserve">Creating an account </w:t>
      </w:r>
      <w:r w:rsidR="002635FF">
        <w:rPr>
          <w:sz w:val="32"/>
          <w:szCs w:val="32"/>
        </w:rPr>
        <w:t>to use the app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and administrator c</w:t>
      </w:r>
      <w:r w:rsidR="005029D0">
        <w:rPr>
          <w:sz w:val="32"/>
          <w:szCs w:val="32"/>
        </w:rPr>
        <w:t>redentials for login and logout</w:t>
      </w:r>
    </w:p>
    <w:p w:rsidR="007502EE" w:rsidRDefault="00254BE6" w:rsidP="007502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Every user should login to get the info</w:t>
      </w:r>
      <w:r w:rsidR="005029D0">
        <w:rPr>
          <w:sz w:val="32"/>
          <w:szCs w:val="32"/>
        </w:rPr>
        <w:t>rmation regarding to the flight</w:t>
      </w:r>
    </w:p>
    <w:p w:rsidR="00254BE6" w:rsidRPr="007502EE" w:rsidRDefault="00254BE6" w:rsidP="007502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502EE">
        <w:rPr>
          <w:sz w:val="32"/>
          <w:szCs w:val="32"/>
        </w:rPr>
        <w:t>The application verifies the authenticity of the username and password and provides booking instruction</w:t>
      </w:r>
      <w:r w:rsidR="002635FF" w:rsidRPr="007502EE">
        <w:rPr>
          <w:sz w:val="32"/>
          <w:szCs w:val="32"/>
        </w:rPr>
        <w:t>s</w:t>
      </w:r>
    </w:p>
    <w:p w:rsidR="007502EE" w:rsidRDefault="00515954" w:rsidP="007502EE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 w:rsidR="00220239">
        <w:rPr>
          <w:sz w:val="32"/>
          <w:szCs w:val="32"/>
        </w:rPr>
        <w:t xml:space="preserve">   </w:t>
      </w:r>
      <w:r w:rsidR="005029D0">
        <w:rPr>
          <w:b/>
          <w:sz w:val="32"/>
          <w:szCs w:val="32"/>
          <w:u w:val="single"/>
        </w:rPr>
        <w:t xml:space="preserve">2. </w:t>
      </w:r>
      <w:proofErr w:type="gramStart"/>
      <w:r w:rsidR="002E7050">
        <w:rPr>
          <w:b/>
          <w:sz w:val="32"/>
          <w:szCs w:val="32"/>
          <w:u w:val="single"/>
        </w:rPr>
        <w:t>A</w:t>
      </w:r>
      <w:r w:rsidRPr="00515954">
        <w:rPr>
          <w:b/>
          <w:sz w:val="32"/>
          <w:szCs w:val="32"/>
          <w:u w:val="single"/>
        </w:rPr>
        <w:t>dmin</w:t>
      </w:r>
      <w:r w:rsidR="005029D0">
        <w:rPr>
          <w:b/>
          <w:sz w:val="32"/>
          <w:szCs w:val="32"/>
          <w:u w:val="single"/>
        </w:rPr>
        <w:t xml:space="preserve"> </w:t>
      </w:r>
      <w:r w:rsidRPr="00515954">
        <w:rPr>
          <w:b/>
          <w:sz w:val="32"/>
          <w:szCs w:val="32"/>
          <w:u w:val="single"/>
        </w:rPr>
        <w:t>:</w:t>
      </w:r>
      <w:proofErr w:type="gramEnd"/>
    </w:p>
    <w:p w:rsidR="00042FDD" w:rsidRPr="007502EE" w:rsidRDefault="00042FDD" w:rsidP="007502EE">
      <w:pPr>
        <w:pStyle w:val="ListParagraph"/>
        <w:numPr>
          <w:ilvl w:val="0"/>
          <w:numId w:val="23"/>
        </w:numPr>
        <w:rPr>
          <w:b/>
          <w:sz w:val="32"/>
          <w:szCs w:val="32"/>
          <w:u w:val="single"/>
        </w:rPr>
      </w:pPr>
      <w:r w:rsidRPr="007502EE">
        <w:rPr>
          <w:sz w:val="32"/>
          <w:szCs w:val="32"/>
        </w:rPr>
        <w:t xml:space="preserve">Providing </w:t>
      </w:r>
      <w:r w:rsidR="00CA59A2" w:rsidRPr="007502EE">
        <w:rPr>
          <w:sz w:val="32"/>
          <w:szCs w:val="32"/>
        </w:rPr>
        <w:t>facili</w:t>
      </w:r>
      <w:r w:rsidRPr="007502EE">
        <w:rPr>
          <w:sz w:val="32"/>
          <w:szCs w:val="32"/>
        </w:rPr>
        <w:t>ties read/write access options to users and merchants</w:t>
      </w:r>
    </w:p>
    <w:p w:rsidR="00515954" w:rsidRDefault="00042FDD" w:rsidP="0051595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Providing access for</w:t>
      </w:r>
      <w:r w:rsidR="00456690" w:rsidRPr="00456690">
        <w:rPr>
          <w:sz w:val="32"/>
          <w:szCs w:val="32"/>
        </w:rPr>
        <w:t xml:space="preserve"> modifying the details of the website by the management staff or administrator of the website, by adding, deleting or modifying the customer details, flights or packages information</w:t>
      </w:r>
    </w:p>
    <w:p w:rsidR="006108AB" w:rsidRDefault="00042FDD" w:rsidP="006108A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Providing offers by the admin/merchant as per customer’s</w:t>
      </w:r>
      <w:r w:rsidR="008B3DC2">
        <w:rPr>
          <w:sz w:val="32"/>
          <w:szCs w:val="32"/>
        </w:rPr>
        <w:t xml:space="preserve"> satisfaction </w:t>
      </w:r>
      <w:r w:rsidR="00AB5753">
        <w:rPr>
          <w:sz w:val="32"/>
          <w:szCs w:val="32"/>
        </w:rPr>
        <w:t>and me</w:t>
      </w:r>
      <w:r w:rsidR="007F07F1">
        <w:rPr>
          <w:sz w:val="32"/>
          <w:szCs w:val="32"/>
        </w:rPr>
        <w:t>rcha</w:t>
      </w:r>
      <w:r w:rsidR="008B3DC2">
        <w:rPr>
          <w:sz w:val="32"/>
          <w:szCs w:val="32"/>
        </w:rPr>
        <w:t>nts profit’s</w:t>
      </w:r>
      <w:r w:rsidR="005029D0">
        <w:rPr>
          <w:sz w:val="32"/>
          <w:szCs w:val="32"/>
        </w:rPr>
        <w:t xml:space="preserve">   </w:t>
      </w:r>
    </w:p>
    <w:p w:rsidR="002E7050" w:rsidRPr="007502EE" w:rsidRDefault="00DD5B28" w:rsidP="007502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2E7050" w:rsidRPr="007502EE">
        <w:rPr>
          <w:sz w:val="32"/>
          <w:szCs w:val="32"/>
        </w:rPr>
        <w:t>Admin should have the information of offer</w:t>
      </w:r>
    </w:p>
    <w:p w:rsidR="002E7050" w:rsidRDefault="002E7050" w:rsidP="002E7050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 w:rsidR="002635FF">
        <w:rPr>
          <w:sz w:val="32"/>
          <w:szCs w:val="32"/>
        </w:rPr>
        <w:t xml:space="preserve">   </w:t>
      </w:r>
      <w:proofErr w:type="gramStart"/>
      <w:r w:rsidR="005029D0">
        <w:rPr>
          <w:sz w:val="32"/>
          <w:szCs w:val="32"/>
        </w:rPr>
        <w:t>3</w:t>
      </w:r>
      <w:r w:rsidR="002A0033">
        <w:rPr>
          <w:b/>
          <w:sz w:val="32"/>
          <w:szCs w:val="32"/>
          <w:u w:val="single"/>
        </w:rPr>
        <w:t>.Me</w:t>
      </w:r>
      <w:r w:rsidR="005029D0">
        <w:rPr>
          <w:b/>
          <w:sz w:val="32"/>
          <w:szCs w:val="32"/>
          <w:u w:val="single"/>
        </w:rPr>
        <w:t>rchant</w:t>
      </w:r>
      <w:proofErr w:type="gramEnd"/>
      <w:r w:rsidR="005029D0">
        <w:rPr>
          <w:b/>
          <w:sz w:val="32"/>
          <w:szCs w:val="32"/>
          <w:u w:val="single"/>
        </w:rPr>
        <w:t xml:space="preserve"> :</w:t>
      </w:r>
    </w:p>
    <w:p w:rsidR="002E7050" w:rsidRDefault="002E7050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</w:t>
      </w:r>
      <w:r w:rsidRPr="002E7050">
        <w:rPr>
          <w:sz w:val="32"/>
          <w:szCs w:val="32"/>
        </w:rPr>
        <w:t>r</w:t>
      </w:r>
      <w:r>
        <w:rPr>
          <w:sz w:val="32"/>
          <w:szCs w:val="32"/>
        </w:rPr>
        <w:t>chant can mod</w:t>
      </w:r>
      <w:r w:rsidR="005029D0">
        <w:rPr>
          <w:sz w:val="32"/>
          <w:szCs w:val="32"/>
        </w:rPr>
        <w:t>ify the details of the bookings</w:t>
      </w:r>
    </w:p>
    <w:p w:rsidR="002E7050" w:rsidRPr="00E126BA" w:rsidRDefault="002635FF" w:rsidP="00E126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Merchant can add, update</w:t>
      </w:r>
      <w:r w:rsidR="002E705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2E7050">
        <w:rPr>
          <w:sz w:val="32"/>
          <w:szCs w:val="32"/>
        </w:rPr>
        <w:t>delete the d</w:t>
      </w:r>
      <w:r w:rsidR="005029D0">
        <w:rPr>
          <w:sz w:val="32"/>
          <w:szCs w:val="32"/>
        </w:rPr>
        <w:t>etails like contact information</w:t>
      </w:r>
    </w:p>
    <w:p w:rsidR="002E7050" w:rsidRDefault="002E7050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Merchant and a</w:t>
      </w:r>
      <w:r w:rsidR="00CA59A2">
        <w:rPr>
          <w:sz w:val="32"/>
          <w:szCs w:val="32"/>
        </w:rPr>
        <w:t>dmin can add offers to the dash</w:t>
      </w:r>
      <w:r w:rsidR="005029D0">
        <w:rPr>
          <w:sz w:val="32"/>
          <w:szCs w:val="32"/>
        </w:rPr>
        <w:t>board</w:t>
      </w:r>
    </w:p>
    <w:p w:rsidR="00CA59A2" w:rsidRDefault="00CA59A2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 dashboard can contain past a</w:t>
      </w:r>
      <w:r w:rsidR="005029D0">
        <w:rPr>
          <w:sz w:val="32"/>
          <w:szCs w:val="32"/>
        </w:rPr>
        <w:t>nd current bookings information</w:t>
      </w:r>
    </w:p>
    <w:p w:rsidR="00CA59A2" w:rsidRDefault="00CA59A2" w:rsidP="00CA59A2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</w:t>
      </w:r>
      <w:r w:rsidR="002635FF">
        <w:rPr>
          <w:sz w:val="32"/>
          <w:szCs w:val="32"/>
        </w:rPr>
        <w:t xml:space="preserve">   </w:t>
      </w:r>
      <w:r w:rsidR="005029D0">
        <w:rPr>
          <w:sz w:val="32"/>
          <w:szCs w:val="32"/>
        </w:rPr>
        <w:t xml:space="preserve"> </w:t>
      </w:r>
      <w:proofErr w:type="gramStart"/>
      <w:r w:rsidR="005029D0">
        <w:rPr>
          <w:b/>
          <w:sz w:val="32"/>
          <w:szCs w:val="32"/>
          <w:u w:val="single"/>
        </w:rPr>
        <w:t>4</w:t>
      </w:r>
      <w:r w:rsidRPr="00CA59A2">
        <w:rPr>
          <w:b/>
          <w:sz w:val="32"/>
          <w:szCs w:val="32"/>
          <w:u w:val="single"/>
        </w:rPr>
        <w:t>.User</w:t>
      </w:r>
      <w:proofErr w:type="gramEnd"/>
      <w:r w:rsidR="005029D0">
        <w:rPr>
          <w:b/>
          <w:sz w:val="32"/>
          <w:szCs w:val="32"/>
          <w:u w:val="single"/>
        </w:rPr>
        <w:t xml:space="preserve"> </w:t>
      </w:r>
      <w:r w:rsidRPr="00CA59A2">
        <w:rPr>
          <w:b/>
          <w:sz w:val="32"/>
          <w:szCs w:val="32"/>
          <w:u w:val="single"/>
        </w:rPr>
        <w:t>:</w:t>
      </w:r>
    </w:p>
    <w:p w:rsidR="00EC709C" w:rsidRDefault="00EC709C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709C">
        <w:rPr>
          <w:sz w:val="32"/>
          <w:szCs w:val="32"/>
        </w:rPr>
        <w:t>User</w:t>
      </w:r>
      <w:r>
        <w:rPr>
          <w:sz w:val="32"/>
          <w:szCs w:val="32"/>
        </w:rPr>
        <w:t xml:space="preserve"> should get the informati</w:t>
      </w:r>
      <w:r w:rsidR="002635FF">
        <w:rPr>
          <w:sz w:val="32"/>
          <w:szCs w:val="32"/>
        </w:rPr>
        <w:t>on of past and current bookings</w:t>
      </w:r>
    </w:p>
    <w:p w:rsidR="00EC709C" w:rsidRDefault="00EC709C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709C">
        <w:rPr>
          <w:sz w:val="32"/>
          <w:szCs w:val="32"/>
        </w:rPr>
        <w:t>The customer looks up information regarding various touring packages available at his destination at the time of airline ticket reservation</w:t>
      </w:r>
    </w:p>
    <w:p w:rsidR="00EC709C" w:rsidRDefault="002635F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E000F7">
        <w:rPr>
          <w:sz w:val="32"/>
          <w:szCs w:val="32"/>
        </w:rPr>
        <w:t>nformation regarding to the flight is pro</w:t>
      </w:r>
      <w:r w:rsidR="005029D0">
        <w:rPr>
          <w:sz w:val="32"/>
          <w:szCs w:val="32"/>
        </w:rPr>
        <w:t>vided with the price and offers</w:t>
      </w:r>
    </w:p>
    <w:p w:rsidR="00E000F7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000F7">
        <w:rPr>
          <w:sz w:val="32"/>
          <w:szCs w:val="32"/>
        </w:rPr>
        <w:t>The list should be applicable for filtering</w:t>
      </w:r>
      <w:r w:rsidR="005029D0">
        <w:rPr>
          <w:sz w:val="32"/>
          <w:szCs w:val="32"/>
        </w:rPr>
        <w:t xml:space="preserve"> based on flight name and price</w:t>
      </w:r>
    </w:p>
    <w:p w:rsidR="00E000F7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000F7">
        <w:rPr>
          <w:sz w:val="32"/>
          <w:szCs w:val="32"/>
        </w:rPr>
        <w:t>Booking page should ask for the user details to book the ticket</w:t>
      </w:r>
    </w:p>
    <w:p w:rsidR="00CC6A7F" w:rsidRDefault="00CC6A7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Before submit</w:t>
      </w:r>
      <w:r w:rsidR="002A0033">
        <w:rPr>
          <w:sz w:val="32"/>
          <w:szCs w:val="32"/>
        </w:rPr>
        <w:t>,</w:t>
      </w:r>
      <w:r>
        <w:rPr>
          <w:sz w:val="32"/>
          <w:szCs w:val="32"/>
        </w:rPr>
        <w:t xml:space="preserve"> providing checklist to the user</w:t>
      </w:r>
      <w:r w:rsidR="005029D0">
        <w:rPr>
          <w:sz w:val="32"/>
          <w:szCs w:val="32"/>
        </w:rPr>
        <w:t xml:space="preserve"> for validating his/her details</w:t>
      </w:r>
    </w:p>
    <w:p w:rsidR="00CC6A7F" w:rsidRDefault="00CC6A7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User should</w:t>
      </w:r>
      <w:r w:rsidR="002A0033">
        <w:rPr>
          <w:sz w:val="32"/>
          <w:szCs w:val="32"/>
        </w:rPr>
        <w:t xml:space="preserve"> be able</w:t>
      </w:r>
      <w:r>
        <w:rPr>
          <w:sz w:val="32"/>
          <w:szCs w:val="32"/>
        </w:rPr>
        <w:t xml:space="preserve"> logout after completion of bookings</w:t>
      </w:r>
    </w:p>
    <w:p w:rsidR="005029D0" w:rsidRDefault="005029D0" w:rsidP="005029D0">
      <w:pPr>
        <w:ind w:firstLine="720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5.Contact</w:t>
      </w:r>
      <w:proofErr w:type="gramEnd"/>
      <w:r>
        <w:rPr>
          <w:b/>
          <w:sz w:val="32"/>
          <w:szCs w:val="32"/>
          <w:u w:val="single"/>
        </w:rPr>
        <w:t xml:space="preserve"> Details:</w:t>
      </w:r>
    </w:p>
    <w:p w:rsidR="005029D0" w:rsidRPr="00214AA4" w:rsidRDefault="005029D0" w:rsidP="00214AA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14AA4">
        <w:rPr>
          <w:sz w:val="32"/>
          <w:szCs w:val="32"/>
        </w:rPr>
        <w:t>The customer can contact the airline company, requesting them for any information he needs</w:t>
      </w:r>
    </w:p>
    <w:p w:rsidR="005029D0" w:rsidRPr="00214AA4" w:rsidRDefault="005029D0" w:rsidP="00214AA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14AA4">
        <w:rPr>
          <w:sz w:val="32"/>
          <w:szCs w:val="32"/>
        </w:rPr>
        <w:t>Provided contact information by the admin</w:t>
      </w:r>
    </w:p>
    <w:p w:rsidR="005029D0" w:rsidRPr="005029D0" w:rsidRDefault="005029D0" w:rsidP="005029D0">
      <w:pPr>
        <w:ind w:left="720"/>
        <w:rPr>
          <w:sz w:val="32"/>
          <w:szCs w:val="32"/>
        </w:rPr>
      </w:pPr>
    </w:p>
    <w:p w:rsidR="00EC709C" w:rsidRDefault="00EC709C" w:rsidP="00CA59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</w:t>
      </w:r>
    </w:p>
    <w:p w:rsidR="00CA59A2" w:rsidRPr="00CA59A2" w:rsidRDefault="00CA59A2" w:rsidP="00CA59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</w:t>
      </w:r>
    </w:p>
    <w:p w:rsidR="00CA59A2" w:rsidRPr="00CA59A2" w:rsidRDefault="00CA59A2" w:rsidP="00CA59A2">
      <w:pPr>
        <w:rPr>
          <w:sz w:val="32"/>
          <w:szCs w:val="32"/>
        </w:rPr>
      </w:pPr>
    </w:p>
    <w:p w:rsidR="00254BE6" w:rsidRPr="00254BE6" w:rsidRDefault="00254BE6" w:rsidP="00254BE6">
      <w:pPr>
        <w:rPr>
          <w:sz w:val="32"/>
          <w:szCs w:val="32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Pr="00254BE6" w:rsidRDefault="00254BE6" w:rsidP="00254BE6">
      <w:pPr>
        <w:rPr>
          <w:b/>
          <w:sz w:val="32"/>
          <w:szCs w:val="32"/>
          <w:u w:val="single"/>
        </w:rPr>
      </w:pPr>
    </w:p>
    <w:p w:rsidR="00092C9E" w:rsidRPr="00092C9E" w:rsidRDefault="00092C9E" w:rsidP="00092C9E">
      <w:pPr>
        <w:rPr>
          <w:b/>
          <w:sz w:val="32"/>
          <w:szCs w:val="32"/>
          <w:u w:val="single"/>
        </w:rPr>
      </w:pPr>
    </w:p>
    <w:p w:rsidR="003711FD" w:rsidRPr="001F3156" w:rsidRDefault="003711FD"/>
    <w:sectPr w:rsidR="003711FD" w:rsidRPr="001F3156" w:rsidSect="007028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5210"/>
    <w:multiLevelType w:val="hybridMultilevel"/>
    <w:tmpl w:val="FD3685EE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117F5DE4"/>
    <w:multiLevelType w:val="hybridMultilevel"/>
    <w:tmpl w:val="8FF05A08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122258CC"/>
    <w:multiLevelType w:val="hybridMultilevel"/>
    <w:tmpl w:val="86B08538"/>
    <w:lvl w:ilvl="0" w:tplc="0409000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3">
    <w:nsid w:val="172F221C"/>
    <w:multiLevelType w:val="hybridMultilevel"/>
    <w:tmpl w:val="693CB564"/>
    <w:lvl w:ilvl="0" w:tplc="4009000F">
      <w:start w:val="1"/>
      <w:numFmt w:val="decimal"/>
      <w:lvlText w:val="%1."/>
      <w:lvlJc w:val="left"/>
      <w:pPr>
        <w:ind w:left="2309" w:hanging="360"/>
      </w:pPr>
    </w:lvl>
    <w:lvl w:ilvl="1" w:tplc="40090019" w:tentative="1">
      <w:start w:val="1"/>
      <w:numFmt w:val="lowerLetter"/>
      <w:lvlText w:val="%2."/>
      <w:lvlJc w:val="left"/>
      <w:pPr>
        <w:ind w:left="3029" w:hanging="360"/>
      </w:pPr>
    </w:lvl>
    <w:lvl w:ilvl="2" w:tplc="4009001B" w:tentative="1">
      <w:start w:val="1"/>
      <w:numFmt w:val="lowerRoman"/>
      <w:lvlText w:val="%3."/>
      <w:lvlJc w:val="right"/>
      <w:pPr>
        <w:ind w:left="3749" w:hanging="180"/>
      </w:pPr>
    </w:lvl>
    <w:lvl w:ilvl="3" w:tplc="4009000F" w:tentative="1">
      <w:start w:val="1"/>
      <w:numFmt w:val="decimal"/>
      <w:lvlText w:val="%4."/>
      <w:lvlJc w:val="left"/>
      <w:pPr>
        <w:ind w:left="4469" w:hanging="360"/>
      </w:pPr>
    </w:lvl>
    <w:lvl w:ilvl="4" w:tplc="40090019" w:tentative="1">
      <w:start w:val="1"/>
      <w:numFmt w:val="lowerLetter"/>
      <w:lvlText w:val="%5."/>
      <w:lvlJc w:val="left"/>
      <w:pPr>
        <w:ind w:left="5189" w:hanging="360"/>
      </w:pPr>
    </w:lvl>
    <w:lvl w:ilvl="5" w:tplc="4009001B" w:tentative="1">
      <w:start w:val="1"/>
      <w:numFmt w:val="lowerRoman"/>
      <w:lvlText w:val="%6."/>
      <w:lvlJc w:val="right"/>
      <w:pPr>
        <w:ind w:left="5909" w:hanging="180"/>
      </w:pPr>
    </w:lvl>
    <w:lvl w:ilvl="6" w:tplc="4009000F" w:tentative="1">
      <w:start w:val="1"/>
      <w:numFmt w:val="decimal"/>
      <w:lvlText w:val="%7."/>
      <w:lvlJc w:val="left"/>
      <w:pPr>
        <w:ind w:left="6629" w:hanging="360"/>
      </w:pPr>
    </w:lvl>
    <w:lvl w:ilvl="7" w:tplc="40090019" w:tentative="1">
      <w:start w:val="1"/>
      <w:numFmt w:val="lowerLetter"/>
      <w:lvlText w:val="%8."/>
      <w:lvlJc w:val="left"/>
      <w:pPr>
        <w:ind w:left="7349" w:hanging="360"/>
      </w:pPr>
    </w:lvl>
    <w:lvl w:ilvl="8" w:tplc="4009001B" w:tentative="1">
      <w:start w:val="1"/>
      <w:numFmt w:val="lowerRoman"/>
      <w:lvlText w:val="%9."/>
      <w:lvlJc w:val="right"/>
      <w:pPr>
        <w:ind w:left="8069" w:hanging="180"/>
      </w:pPr>
    </w:lvl>
  </w:abstractNum>
  <w:abstractNum w:abstractNumId="4">
    <w:nsid w:val="1FE9671A"/>
    <w:multiLevelType w:val="hybridMultilevel"/>
    <w:tmpl w:val="3FFC1E1E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>
    <w:nsid w:val="21E03C79"/>
    <w:multiLevelType w:val="hybridMultilevel"/>
    <w:tmpl w:val="6D98F442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>
    <w:nsid w:val="23B64648"/>
    <w:multiLevelType w:val="hybridMultilevel"/>
    <w:tmpl w:val="04F47808"/>
    <w:lvl w:ilvl="0" w:tplc="4009000F">
      <w:start w:val="1"/>
      <w:numFmt w:val="decimal"/>
      <w:lvlText w:val="%1."/>
      <w:lvlJc w:val="left"/>
      <w:pPr>
        <w:ind w:left="2309" w:hanging="360"/>
      </w:pPr>
    </w:lvl>
    <w:lvl w:ilvl="1" w:tplc="40090019" w:tentative="1">
      <w:start w:val="1"/>
      <w:numFmt w:val="lowerLetter"/>
      <w:lvlText w:val="%2."/>
      <w:lvlJc w:val="left"/>
      <w:pPr>
        <w:ind w:left="3029" w:hanging="360"/>
      </w:pPr>
    </w:lvl>
    <w:lvl w:ilvl="2" w:tplc="4009001B" w:tentative="1">
      <w:start w:val="1"/>
      <w:numFmt w:val="lowerRoman"/>
      <w:lvlText w:val="%3."/>
      <w:lvlJc w:val="right"/>
      <w:pPr>
        <w:ind w:left="3749" w:hanging="180"/>
      </w:pPr>
    </w:lvl>
    <w:lvl w:ilvl="3" w:tplc="4009000F" w:tentative="1">
      <w:start w:val="1"/>
      <w:numFmt w:val="decimal"/>
      <w:lvlText w:val="%4."/>
      <w:lvlJc w:val="left"/>
      <w:pPr>
        <w:ind w:left="4469" w:hanging="360"/>
      </w:pPr>
    </w:lvl>
    <w:lvl w:ilvl="4" w:tplc="40090019" w:tentative="1">
      <w:start w:val="1"/>
      <w:numFmt w:val="lowerLetter"/>
      <w:lvlText w:val="%5."/>
      <w:lvlJc w:val="left"/>
      <w:pPr>
        <w:ind w:left="5189" w:hanging="360"/>
      </w:pPr>
    </w:lvl>
    <w:lvl w:ilvl="5" w:tplc="4009001B" w:tentative="1">
      <w:start w:val="1"/>
      <w:numFmt w:val="lowerRoman"/>
      <w:lvlText w:val="%6."/>
      <w:lvlJc w:val="right"/>
      <w:pPr>
        <w:ind w:left="5909" w:hanging="180"/>
      </w:pPr>
    </w:lvl>
    <w:lvl w:ilvl="6" w:tplc="4009000F" w:tentative="1">
      <w:start w:val="1"/>
      <w:numFmt w:val="decimal"/>
      <w:lvlText w:val="%7."/>
      <w:lvlJc w:val="left"/>
      <w:pPr>
        <w:ind w:left="6629" w:hanging="360"/>
      </w:pPr>
    </w:lvl>
    <w:lvl w:ilvl="7" w:tplc="40090019" w:tentative="1">
      <w:start w:val="1"/>
      <w:numFmt w:val="lowerLetter"/>
      <w:lvlText w:val="%8."/>
      <w:lvlJc w:val="left"/>
      <w:pPr>
        <w:ind w:left="7349" w:hanging="360"/>
      </w:pPr>
    </w:lvl>
    <w:lvl w:ilvl="8" w:tplc="4009001B" w:tentative="1">
      <w:start w:val="1"/>
      <w:numFmt w:val="lowerRoman"/>
      <w:lvlText w:val="%9."/>
      <w:lvlJc w:val="right"/>
      <w:pPr>
        <w:ind w:left="8069" w:hanging="180"/>
      </w:pPr>
    </w:lvl>
  </w:abstractNum>
  <w:abstractNum w:abstractNumId="7">
    <w:nsid w:val="2AC20FEC"/>
    <w:multiLevelType w:val="hybridMultilevel"/>
    <w:tmpl w:val="FEFE030A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8">
    <w:nsid w:val="33D82D4B"/>
    <w:multiLevelType w:val="hybridMultilevel"/>
    <w:tmpl w:val="C29A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B7AD3"/>
    <w:multiLevelType w:val="hybridMultilevel"/>
    <w:tmpl w:val="82C09E1C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10">
    <w:nsid w:val="39971744"/>
    <w:multiLevelType w:val="hybridMultilevel"/>
    <w:tmpl w:val="6A245278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>
    <w:nsid w:val="3CF67B2E"/>
    <w:multiLevelType w:val="hybridMultilevel"/>
    <w:tmpl w:val="9B663C90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2">
    <w:nsid w:val="3D192496"/>
    <w:multiLevelType w:val="hybridMultilevel"/>
    <w:tmpl w:val="B414D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007C1"/>
    <w:multiLevelType w:val="hybridMultilevel"/>
    <w:tmpl w:val="49362D96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4">
    <w:nsid w:val="3EC12FC3"/>
    <w:multiLevelType w:val="hybridMultilevel"/>
    <w:tmpl w:val="0C6CC62E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5">
    <w:nsid w:val="3F1A177A"/>
    <w:multiLevelType w:val="hybridMultilevel"/>
    <w:tmpl w:val="CC56B234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16">
    <w:nsid w:val="402C115C"/>
    <w:multiLevelType w:val="hybridMultilevel"/>
    <w:tmpl w:val="CD364A1A"/>
    <w:lvl w:ilvl="0" w:tplc="40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7">
    <w:nsid w:val="40333879"/>
    <w:multiLevelType w:val="hybridMultilevel"/>
    <w:tmpl w:val="8F0E960A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8">
    <w:nsid w:val="4FA372DC"/>
    <w:multiLevelType w:val="hybridMultilevel"/>
    <w:tmpl w:val="570E42A2"/>
    <w:lvl w:ilvl="0" w:tplc="40090001">
      <w:start w:val="1"/>
      <w:numFmt w:val="bullet"/>
      <w:lvlText w:val=""/>
      <w:lvlJc w:val="left"/>
      <w:pPr>
        <w:ind w:left="19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19">
    <w:nsid w:val="5FDD7C28"/>
    <w:multiLevelType w:val="hybridMultilevel"/>
    <w:tmpl w:val="9B26AA22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20">
    <w:nsid w:val="6D040171"/>
    <w:multiLevelType w:val="hybridMultilevel"/>
    <w:tmpl w:val="FCC2297C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1">
    <w:nsid w:val="71A107E0"/>
    <w:multiLevelType w:val="hybridMultilevel"/>
    <w:tmpl w:val="9CFCF538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22">
    <w:nsid w:val="74CF7385"/>
    <w:multiLevelType w:val="hybridMultilevel"/>
    <w:tmpl w:val="9C6669C4"/>
    <w:lvl w:ilvl="0" w:tplc="40090001">
      <w:start w:val="1"/>
      <w:numFmt w:val="bullet"/>
      <w:lvlText w:val=""/>
      <w:lvlJc w:val="left"/>
      <w:pPr>
        <w:ind w:left="1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23">
    <w:nsid w:val="75FE62E6"/>
    <w:multiLevelType w:val="hybridMultilevel"/>
    <w:tmpl w:val="B492ED7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7"/>
  </w:num>
  <w:num w:numId="5">
    <w:abstractNumId w:val="19"/>
  </w:num>
  <w:num w:numId="6">
    <w:abstractNumId w:val="13"/>
  </w:num>
  <w:num w:numId="7">
    <w:abstractNumId w:val="20"/>
  </w:num>
  <w:num w:numId="8">
    <w:abstractNumId w:val="7"/>
  </w:num>
  <w:num w:numId="9">
    <w:abstractNumId w:val="23"/>
  </w:num>
  <w:num w:numId="10">
    <w:abstractNumId w:val="15"/>
  </w:num>
  <w:num w:numId="11">
    <w:abstractNumId w:val="22"/>
  </w:num>
  <w:num w:numId="12">
    <w:abstractNumId w:val="9"/>
  </w:num>
  <w:num w:numId="13">
    <w:abstractNumId w:val="21"/>
  </w:num>
  <w:num w:numId="14">
    <w:abstractNumId w:val="6"/>
  </w:num>
  <w:num w:numId="15">
    <w:abstractNumId w:val="3"/>
  </w:num>
  <w:num w:numId="16">
    <w:abstractNumId w:val="18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0"/>
  </w:num>
  <w:num w:numId="22">
    <w:abstractNumId w:val="14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Blog" w:val="1"/>
  </w:docVars>
  <w:rsids>
    <w:rsidRoot w:val="005C03E1"/>
    <w:rsid w:val="00042FDD"/>
    <w:rsid w:val="00092C9E"/>
    <w:rsid w:val="000A2233"/>
    <w:rsid w:val="000A7D41"/>
    <w:rsid w:val="001E7DF4"/>
    <w:rsid w:val="001F3156"/>
    <w:rsid w:val="00214AA4"/>
    <w:rsid w:val="00220239"/>
    <w:rsid w:val="00254BE6"/>
    <w:rsid w:val="002635FF"/>
    <w:rsid w:val="00285340"/>
    <w:rsid w:val="002A0033"/>
    <w:rsid w:val="002E7050"/>
    <w:rsid w:val="00343564"/>
    <w:rsid w:val="00363A54"/>
    <w:rsid w:val="003711FD"/>
    <w:rsid w:val="00456690"/>
    <w:rsid w:val="004A77F2"/>
    <w:rsid w:val="005029D0"/>
    <w:rsid w:val="00515954"/>
    <w:rsid w:val="00534287"/>
    <w:rsid w:val="005C03E1"/>
    <w:rsid w:val="005F0FCE"/>
    <w:rsid w:val="005F2C92"/>
    <w:rsid w:val="006108AB"/>
    <w:rsid w:val="006761CF"/>
    <w:rsid w:val="0069157E"/>
    <w:rsid w:val="00693E2E"/>
    <w:rsid w:val="007028FB"/>
    <w:rsid w:val="0070382F"/>
    <w:rsid w:val="007115B0"/>
    <w:rsid w:val="00731435"/>
    <w:rsid w:val="007502EE"/>
    <w:rsid w:val="007902D3"/>
    <w:rsid w:val="007F07F1"/>
    <w:rsid w:val="008260C1"/>
    <w:rsid w:val="00874E82"/>
    <w:rsid w:val="008B3DC2"/>
    <w:rsid w:val="00A23430"/>
    <w:rsid w:val="00AA00D1"/>
    <w:rsid w:val="00AB5753"/>
    <w:rsid w:val="00B271D9"/>
    <w:rsid w:val="00B41555"/>
    <w:rsid w:val="00B6487A"/>
    <w:rsid w:val="00C65788"/>
    <w:rsid w:val="00CA59A2"/>
    <w:rsid w:val="00CC6A7F"/>
    <w:rsid w:val="00CD3FE7"/>
    <w:rsid w:val="00DB12A6"/>
    <w:rsid w:val="00DD5B28"/>
    <w:rsid w:val="00DE5C44"/>
    <w:rsid w:val="00DE75E3"/>
    <w:rsid w:val="00E000F7"/>
    <w:rsid w:val="00E126BA"/>
    <w:rsid w:val="00EC709C"/>
    <w:rsid w:val="00F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028FB"/>
  </w:style>
  <w:style w:type="paragraph" w:styleId="Heading1">
    <w:name w:val="heading 1"/>
    <w:basedOn w:val="Normal"/>
    <w:next w:val="Normal"/>
    <w:uiPriority w:val="5"/>
    <w:qFormat/>
    <w:rsid w:val="007028F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028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028F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028F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028F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028F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028F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028F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028F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028FB"/>
    <w:rPr>
      <w:color w:val="808080"/>
    </w:rPr>
  </w:style>
  <w:style w:type="paragraph" w:customStyle="1" w:styleId="Account">
    <w:name w:val="Account"/>
    <w:semiHidden/>
    <w:rsid w:val="007028F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028F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028F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028F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028FB"/>
    <w:rPr>
      <w:i/>
      <w:iCs/>
    </w:rPr>
  </w:style>
  <w:style w:type="character" w:styleId="Strong">
    <w:name w:val="Strong"/>
    <w:basedOn w:val="DefaultParagraphFont"/>
    <w:uiPriority w:val="22"/>
    <w:qFormat/>
    <w:rsid w:val="007028FB"/>
    <w:rPr>
      <w:b/>
      <w:bCs/>
    </w:rPr>
  </w:style>
  <w:style w:type="paragraph" w:customStyle="1" w:styleId="underline">
    <w:name w:val="underline"/>
    <w:semiHidden/>
    <w:rsid w:val="007028F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028F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C0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6A64"/>
    <w:rsid w:val="0009539E"/>
    <w:rsid w:val="00143795"/>
    <w:rsid w:val="001E3421"/>
    <w:rsid w:val="00313C38"/>
    <w:rsid w:val="0032317C"/>
    <w:rsid w:val="00344968"/>
    <w:rsid w:val="003A6BDD"/>
    <w:rsid w:val="005016D4"/>
    <w:rsid w:val="005C5C73"/>
    <w:rsid w:val="00861994"/>
    <w:rsid w:val="00955EAA"/>
    <w:rsid w:val="0096411D"/>
    <w:rsid w:val="00A137D0"/>
    <w:rsid w:val="00A7050B"/>
    <w:rsid w:val="00B07C6C"/>
    <w:rsid w:val="00D86A64"/>
    <w:rsid w:val="00E1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C6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                                                              Flight Ticket Booking App Requirements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B35C2F6F-4DD3-412B-9220-7397CA52909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29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lenovo</cp:lastModifiedBy>
  <cp:revision>20</cp:revision>
  <dcterms:created xsi:type="dcterms:W3CDTF">2019-06-10T12:31:00Z</dcterms:created>
  <dcterms:modified xsi:type="dcterms:W3CDTF">2019-06-11T16:58:00Z</dcterms:modified>
</cp:coreProperties>
</file>